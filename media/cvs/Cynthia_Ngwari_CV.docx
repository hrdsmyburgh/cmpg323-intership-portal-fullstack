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FA455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3D946D23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4F2005DA" w14:textId="29E498DD" w:rsidR="00AD0DDD" w:rsidRDefault="0020792D" w:rsidP="00DF1CB4">
            <w:pPr>
              <w:pStyle w:val="Heading1"/>
            </w:pPr>
            <w:r>
              <w:t>CYNTHIA NGWARI</w:t>
            </w:r>
          </w:p>
          <w:p w14:paraId="1A8D6626" w14:textId="3FD4219A" w:rsidR="00AD0DDD" w:rsidRPr="00AD0DDD" w:rsidRDefault="0020792D" w:rsidP="00DF1CB4">
            <w:pPr>
              <w:pStyle w:val="Heading2"/>
            </w:pPr>
            <w:r>
              <w:t>BSC IT GRADUATE</w:t>
            </w:r>
          </w:p>
        </w:tc>
      </w:tr>
      <w:tr w:rsidR="00AD0DDD" w14:paraId="60A94D5E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022BAD70" w14:textId="77777777" w:rsidR="00AD0DDD" w:rsidRDefault="00AD0DDD" w:rsidP="00DF1CB4"/>
        </w:tc>
      </w:tr>
      <w:tr w:rsidR="005F5561" w14:paraId="2C889FF8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5A0A0B61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4E637F39" w14:textId="3C83D79D" w:rsidR="005F5561" w:rsidRPr="00DF1CB4" w:rsidRDefault="006B489C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E</w:t>
            </w:r>
          </w:p>
        </w:tc>
        <w:tc>
          <w:tcPr>
            <w:tcW w:w="141" w:type="dxa"/>
            <w:vAlign w:val="center"/>
          </w:tcPr>
          <w:p w14:paraId="5A1498A1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63303A0B" w14:textId="4564DBE0" w:rsidR="005F5561" w:rsidRPr="00FA4DB0" w:rsidRDefault="006B489C" w:rsidP="00DF1CB4">
            <w:hyperlink r:id="rId10" w:history="1">
              <w:r w:rsidRPr="006B489C">
                <w:rPr>
                  <w:rStyle w:val="Hyperlink"/>
                </w:rPr>
                <w:t>ngwarikc@gmail.com</w:t>
              </w:r>
            </w:hyperlink>
          </w:p>
        </w:tc>
        <w:tc>
          <w:tcPr>
            <w:tcW w:w="138" w:type="dxa"/>
            <w:vAlign w:val="center"/>
          </w:tcPr>
          <w:p w14:paraId="4C2FA4DE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5AD4AF90" w14:textId="6852A207" w:rsidR="005F5561" w:rsidRPr="00DF1CB4" w:rsidRDefault="006B489C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G</w:t>
            </w:r>
          </w:p>
        </w:tc>
        <w:tc>
          <w:tcPr>
            <w:tcW w:w="142" w:type="dxa"/>
            <w:vAlign w:val="center"/>
          </w:tcPr>
          <w:p w14:paraId="2C601C21" w14:textId="77777777" w:rsidR="005F5561" w:rsidRDefault="005F5561" w:rsidP="00DF1CB4"/>
        </w:tc>
        <w:tc>
          <w:tcPr>
            <w:tcW w:w="2126" w:type="dxa"/>
            <w:vAlign w:val="center"/>
          </w:tcPr>
          <w:p w14:paraId="7E23D847" w14:textId="3D663A9D" w:rsidR="005F5561" w:rsidRPr="00FA4DB0" w:rsidRDefault="004E53B7" w:rsidP="00DF1CB4">
            <w:hyperlink r:id="rId11" w:history="1">
              <w:r w:rsidRPr="000F59A4">
                <w:rPr>
                  <w:rStyle w:val="Hyperlink"/>
                </w:rPr>
                <w:t>GitHub</w:t>
              </w:r>
            </w:hyperlink>
          </w:p>
        </w:tc>
        <w:tc>
          <w:tcPr>
            <w:tcW w:w="142" w:type="dxa"/>
            <w:vAlign w:val="center"/>
          </w:tcPr>
          <w:p w14:paraId="402D282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1F69826F" w14:textId="16759884" w:rsidR="005F5561" w:rsidRPr="00DF1CB4" w:rsidRDefault="001F71BC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2DBDAD40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60AC2A51" w14:textId="42756426" w:rsidR="005F5561" w:rsidRPr="00FA4DB0" w:rsidRDefault="001F71BC" w:rsidP="00DF1CB4">
            <w:hyperlink r:id="rId12" w:anchor="Education" w:history="1">
              <w:r w:rsidRPr="00794096">
                <w:rPr>
                  <w:rStyle w:val="Hyperlink"/>
                </w:rPr>
                <w:t>Website</w:t>
              </w:r>
            </w:hyperlink>
          </w:p>
        </w:tc>
        <w:tc>
          <w:tcPr>
            <w:tcW w:w="142" w:type="dxa"/>
            <w:vAlign w:val="center"/>
          </w:tcPr>
          <w:p w14:paraId="47E05CD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0557524C" w14:textId="6F5C92BC" w:rsidR="005F5561" w:rsidRPr="00DF1CB4" w:rsidRDefault="0020792D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I</w:t>
            </w:r>
          </w:p>
        </w:tc>
        <w:tc>
          <w:tcPr>
            <w:tcW w:w="142" w:type="dxa"/>
            <w:vAlign w:val="center"/>
          </w:tcPr>
          <w:p w14:paraId="01FCD015" w14:textId="77777777" w:rsidR="005F5561" w:rsidRDefault="005F5561" w:rsidP="00DF1CB4"/>
        </w:tc>
        <w:tc>
          <w:tcPr>
            <w:tcW w:w="2092" w:type="dxa"/>
            <w:vAlign w:val="center"/>
          </w:tcPr>
          <w:p w14:paraId="5AC75805" w14:textId="70E8B37E" w:rsidR="005F5561" w:rsidRPr="00FA4DB0" w:rsidRDefault="0020792D" w:rsidP="00DF1CB4">
            <w:hyperlink r:id="rId13" w:history="1">
              <w:r w:rsidRPr="002704E7">
                <w:rPr>
                  <w:rStyle w:val="Hyperlink"/>
                </w:rPr>
                <w:t>Cynthia Ngwari</w:t>
              </w:r>
            </w:hyperlink>
          </w:p>
        </w:tc>
      </w:tr>
      <w:tr w:rsidR="00AD0DDD" w14:paraId="5EEB6B31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106DCA02" w14:textId="77777777" w:rsidR="00AD0DDD" w:rsidRDefault="00AD0DDD" w:rsidP="00DF1CB4"/>
        </w:tc>
      </w:tr>
      <w:tr w:rsidR="00560EA0" w14:paraId="2EE75B6F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87C270C" w14:textId="77777777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40DF7044B67D4BF7BC65935E9FDFF829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F2AE95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02205EF4" w14:textId="77777777" w:rsidR="00560EA0" w:rsidRDefault="00560EA0" w:rsidP="00DF1CB4"/>
        </w:tc>
      </w:tr>
      <w:tr w:rsidR="00560EA0" w14:paraId="55001B4D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CAB6BEB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575808DC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6758CEBD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527841D59C8A4022B92E0F1C84503E01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2491EA3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0242F5F" w14:textId="60C370AE" w:rsidR="00AD6FA4" w:rsidRDefault="0020792D" w:rsidP="00DF1CB4">
            <w:pPr>
              <w:pStyle w:val="Text"/>
            </w:pPr>
            <w:r w:rsidRPr="002A5989">
              <w:t>BSc IT student with a GPA of 7</w:t>
            </w:r>
            <w:r w:rsidR="00E104D3">
              <w:t>3</w:t>
            </w:r>
            <w:r w:rsidRPr="002A5989">
              <w:t>.</w:t>
            </w:r>
            <w:r w:rsidR="00E104D3">
              <w:t>84</w:t>
            </w:r>
            <w:r w:rsidRPr="002A5989">
              <w:t>%. Passionate about tech-driven solutions, with strong leadership, teamwork, and adaptability skills. Eager to learn, grow, and make an impact through real-world experience.</w:t>
            </w:r>
          </w:p>
        </w:tc>
        <w:tc>
          <w:tcPr>
            <w:tcW w:w="284" w:type="dxa"/>
            <w:vMerge w:val="restart"/>
            <w:vAlign w:val="center"/>
          </w:tcPr>
          <w:p w14:paraId="0739ED30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384335C1" w14:textId="77777777" w:rsidR="0020792D" w:rsidRPr="0020792D" w:rsidRDefault="0020792D" w:rsidP="0020792D">
            <w:pPr>
              <w:spacing w:line="286" w:lineRule="auto"/>
              <w:ind w:left="170"/>
              <w:rPr>
                <w:sz w:val="22"/>
                <w:szCs w:val="22"/>
              </w:rPr>
            </w:pPr>
            <w:r w:rsidRPr="0020792D">
              <w:rPr>
                <w:sz w:val="22"/>
                <w:szCs w:val="22"/>
              </w:rPr>
              <w:t xml:space="preserve">Bachelors of Science in Information Technology </w:t>
            </w:r>
          </w:p>
          <w:p w14:paraId="0571F07A" w14:textId="77777777" w:rsidR="0020792D" w:rsidRPr="0020792D" w:rsidRDefault="0020792D" w:rsidP="0020792D">
            <w:pPr>
              <w:spacing w:after="28" w:line="259" w:lineRule="auto"/>
              <w:ind w:left="170"/>
              <w:rPr>
                <w:sz w:val="22"/>
                <w:szCs w:val="22"/>
              </w:rPr>
            </w:pPr>
            <w:r w:rsidRPr="0020792D">
              <w:rPr>
                <w:sz w:val="22"/>
                <w:szCs w:val="22"/>
              </w:rPr>
              <w:t xml:space="preserve"> </w:t>
            </w:r>
          </w:p>
          <w:p w14:paraId="7F23371B" w14:textId="77777777" w:rsidR="0020792D" w:rsidRPr="0020792D" w:rsidRDefault="0020792D" w:rsidP="0020792D">
            <w:pPr>
              <w:spacing w:after="31" w:line="259" w:lineRule="auto"/>
              <w:ind w:left="170"/>
              <w:rPr>
                <w:sz w:val="22"/>
                <w:szCs w:val="22"/>
              </w:rPr>
            </w:pPr>
            <w:r w:rsidRPr="0020792D">
              <w:rPr>
                <w:sz w:val="22"/>
                <w:szCs w:val="22"/>
              </w:rPr>
              <w:t xml:space="preserve">North-West University </w:t>
            </w:r>
          </w:p>
          <w:p w14:paraId="05060F42" w14:textId="77777777" w:rsidR="0020792D" w:rsidRPr="0020792D" w:rsidRDefault="0020792D" w:rsidP="0020792D">
            <w:pPr>
              <w:spacing w:after="28" w:line="259" w:lineRule="auto"/>
              <w:rPr>
                <w:sz w:val="22"/>
                <w:szCs w:val="22"/>
              </w:rPr>
            </w:pPr>
            <w:r w:rsidRPr="0020792D">
              <w:rPr>
                <w:sz w:val="22"/>
                <w:szCs w:val="22"/>
              </w:rPr>
              <w:t xml:space="preserve"> </w:t>
            </w:r>
          </w:p>
          <w:p w14:paraId="5484019C" w14:textId="77777777" w:rsidR="0020792D" w:rsidRPr="0020792D" w:rsidRDefault="0020792D" w:rsidP="0020792D">
            <w:pPr>
              <w:spacing w:after="31" w:line="259" w:lineRule="auto"/>
              <w:ind w:left="170"/>
              <w:rPr>
                <w:sz w:val="22"/>
                <w:szCs w:val="22"/>
              </w:rPr>
            </w:pPr>
            <w:r w:rsidRPr="0020792D">
              <w:rPr>
                <w:sz w:val="22"/>
                <w:szCs w:val="22"/>
              </w:rPr>
              <w:t xml:space="preserve"> </w:t>
            </w:r>
          </w:p>
          <w:p w14:paraId="673EA512" w14:textId="6EA68C77" w:rsidR="0020792D" w:rsidRDefault="0020792D" w:rsidP="0020792D">
            <w:pPr>
              <w:spacing w:after="28" w:line="259" w:lineRule="auto"/>
              <w:ind w:left="170"/>
            </w:pPr>
            <w:r w:rsidRPr="0020792D">
              <w:rPr>
                <w:sz w:val="22"/>
                <w:szCs w:val="22"/>
              </w:rPr>
              <w:t>Overall GPA : 7</w:t>
            </w:r>
            <w:r w:rsidR="00E104D3">
              <w:rPr>
                <w:sz w:val="22"/>
                <w:szCs w:val="22"/>
              </w:rPr>
              <w:t>3</w:t>
            </w:r>
            <w:r w:rsidRPr="0020792D">
              <w:rPr>
                <w:sz w:val="22"/>
                <w:szCs w:val="22"/>
              </w:rPr>
              <w:t>.</w:t>
            </w:r>
            <w:r w:rsidR="00E104D3">
              <w:rPr>
                <w:sz w:val="22"/>
                <w:szCs w:val="22"/>
              </w:rPr>
              <w:t>84</w:t>
            </w:r>
          </w:p>
          <w:p w14:paraId="694F96DA" w14:textId="77777777" w:rsidR="0020792D" w:rsidRDefault="0020792D" w:rsidP="0020792D">
            <w:pPr>
              <w:spacing w:after="31" w:line="259" w:lineRule="auto"/>
              <w:ind w:left="170"/>
            </w:pPr>
            <w:r>
              <w:t xml:space="preserve"> </w:t>
            </w:r>
          </w:p>
          <w:p w14:paraId="2D5B17F1" w14:textId="77777777" w:rsidR="0020792D" w:rsidRDefault="0020792D" w:rsidP="0020792D">
            <w:pPr>
              <w:spacing w:after="79" w:line="259" w:lineRule="auto"/>
              <w:ind w:left="170"/>
            </w:pPr>
            <w:r>
              <w:t xml:space="preserve"> </w:t>
            </w:r>
          </w:p>
          <w:p w14:paraId="1AB23DDD" w14:textId="77777777" w:rsidR="0020792D" w:rsidRDefault="0020792D" w:rsidP="0020792D">
            <w:pPr>
              <w:spacing w:after="64" w:line="259" w:lineRule="auto"/>
              <w:ind w:left="170"/>
            </w:pPr>
            <w:r>
              <w:rPr>
                <w:rFonts w:ascii="Franklin Gothic" w:eastAsia="Franklin Gothic" w:hAnsi="Franklin Gothic" w:cs="Franklin Gothic"/>
                <w:color w:val="2C3B57"/>
                <w:sz w:val="28"/>
              </w:rPr>
              <w:t xml:space="preserve">KEY SKILLS </w:t>
            </w:r>
          </w:p>
          <w:p w14:paraId="42FBFB6F" w14:textId="77777777" w:rsidR="0020792D" w:rsidRDefault="0020792D" w:rsidP="0020792D">
            <w:pPr>
              <w:pStyle w:val="ListParagraph"/>
            </w:pPr>
            <w:r>
              <w:t xml:space="preserve">PROBLEM SOLVING  </w:t>
            </w:r>
          </w:p>
          <w:p w14:paraId="57E9BB59" w14:textId="77777777" w:rsidR="0020792D" w:rsidRDefault="0020792D" w:rsidP="0020792D">
            <w:pPr>
              <w:pStyle w:val="ListParagraph"/>
            </w:pPr>
            <w:r>
              <w:t xml:space="preserve">ANALYTICAL </w:t>
            </w:r>
          </w:p>
          <w:p w14:paraId="3CC51FFF" w14:textId="77777777" w:rsidR="0020792D" w:rsidRDefault="0020792D" w:rsidP="0020792D">
            <w:pPr>
              <w:pStyle w:val="ListParagraph"/>
            </w:pPr>
            <w:r>
              <w:t xml:space="preserve">ORGANISATIONAL </w:t>
            </w:r>
          </w:p>
          <w:p w14:paraId="71694B3B" w14:textId="77777777" w:rsidR="0020792D" w:rsidRDefault="0020792D" w:rsidP="0020792D">
            <w:pPr>
              <w:pStyle w:val="ListParagraph"/>
            </w:pPr>
            <w:r>
              <w:t xml:space="preserve">COMMUNICATION  </w:t>
            </w:r>
          </w:p>
          <w:p w14:paraId="6F780F37" w14:textId="77777777" w:rsidR="0020792D" w:rsidRDefault="0020792D" w:rsidP="0020792D">
            <w:pPr>
              <w:pStyle w:val="ListParagraph"/>
            </w:pPr>
            <w:r>
              <w:t xml:space="preserve">INNOVATIVE </w:t>
            </w:r>
          </w:p>
          <w:p w14:paraId="6BECA9B0" w14:textId="77777777" w:rsidR="0020792D" w:rsidRDefault="0020792D" w:rsidP="0020792D">
            <w:pPr>
              <w:pStyle w:val="ListParagraph"/>
            </w:pPr>
            <w:r>
              <w:t xml:space="preserve">COLLABORATION </w:t>
            </w:r>
          </w:p>
          <w:p w14:paraId="7136B6C0" w14:textId="77777777" w:rsidR="0020792D" w:rsidRDefault="0020792D" w:rsidP="0020792D">
            <w:pPr>
              <w:pStyle w:val="ListParagraph"/>
            </w:pPr>
            <w:r>
              <w:t xml:space="preserve">ADAPTABILITY </w:t>
            </w:r>
          </w:p>
          <w:p w14:paraId="38DEAB64" w14:textId="77777777" w:rsidR="0088394B" w:rsidRDefault="0088394B" w:rsidP="0088394B"/>
          <w:p w14:paraId="379F1592" w14:textId="1C3817CC" w:rsidR="004C7F8B" w:rsidRDefault="0088394B" w:rsidP="0088394B">
            <w:pPr>
              <w:rPr>
                <w:rFonts w:ascii="Franklin Gothic" w:eastAsia="Franklin Gothic" w:hAnsi="Franklin Gothic" w:cs="Franklin Gothic"/>
                <w:color w:val="2C3B57"/>
                <w:sz w:val="28"/>
              </w:rPr>
            </w:pPr>
            <w:r>
              <w:rPr>
                <w:rFonts w:ascii="Franklin Gothic" w:eastAsia="Franklin Gothic" w:hAnsi="Franklin Gothic" w:cs="Franklin Gothic"/>
                <w:color w:val="2C3B57"/>
                <w:sz w:val="28"/>
              </w:rPr>
              <w:t>LANGUAGES &amp; TECHNOLOGIES</w:t>
            </w:r>
          </w:p>
          <w:p w14:paraId="1F8EB2A2" w14:textId="77777777" w:rsidR="0088394B" w:rsidRDefault="0088394B" w:rsidP="0088394B">
            <w:pPr>
              <w:rPr>
                <w:rFonts w:ascii="Franklin Gothic" w:eastAsia="Franklin Gothic" w:hAnsi="Franklin Gothic" w:cs="Franklin Gothic"/>
                <w:color w:val="2C3B57"/>
                <w:sz w:val="28"/>
              </w:rPr>
            </w:pPr>
          </w:p>
          <w:p w14:paraId="6528E464" w14:textId="4D424E96" w:rsidR="0088394B" w:rsidRDefault="00103AE8" w:rsidP="0088394B">
            <w:pPr>
              <w:pStyle w:val="ListParagraph"/>
            </w:pPr>
            <w:r>
              <w:t>SQL</w:t>
            </w:r>
          </w:p>
          <w:p w14:paraId="07004E8B" w14:textId="05FA0829" w:rsidR="00103AE8" w:rsidRDefault="00103AE8" w:rsidP="0088394B">
            <w:pPr>
              <w:pStyle w:val="ListParagraph"/>
            </w:pPr>
            <w:r>
              <w:t>PYTHON</w:t>
            </w:r>
          </w:p>
          <w:p w14:paraId="7BE30936" w14:textId="0CC79313" w:rsidR="00103AE8" w:rsidRDefault="00103AE8" w:rsidP="0088394B">
            <w:pPr>
              <w:pStyle w:val="ListParagraph"/>
            </w:pPr>
            <w:r>
              <w:t>JAVA</w:t>
            </w:r>
          </w:p>
          <w:p w14:paraId="49D9F7E5" w14:textId="2D808207" w:rsidR="00103AE8" w:rsidRDefault="00103AE8" w:rsidP="0088394B">
            <w:pPr>
              <w:pStyle w:val="ListParagraph"/>
            </w:pPr>
            <w:r>
              <w:t>C#</w:t>
            </w:r>
          </w:p>
          <w:p w14:paraId="12CB13B7" w14:textId="5AA9D31E" w:rsidR="00103AE8" w:rsidRDefault="00103AE8" w:rsidP="0088394B">
            <w:pPr>
              <w:pStyle w:val="ListParagraph"/>
            </w:pPr>
            <w:r>
              <w:t>HTML/CSS</w:t>
            </w:r>
          </w:p>
          <w:p w14:paraId="00C645C9" w14:textId="006ADA7D" w:rsidR="00103AE8" w:rsidRDefault="00103AE8" w:rsidP="0088394B">
            <w:pPr>
              <w:pStyle w:val="ListParagraph"/>
            </w:pPr>
            <w:r>
              <w:t xml:space="preserve">SQL SERVER </w:t>
            </w:r>
            <w:r w:rsidR="004C0F2F">
              <w:t>,MYSQL</w:t>
            </w:r>
          </w:p>
          <w:p w14:paraId="7AB9CDAC" w14:textId="65AC21F0" w:rsidR="004C0F2F" w:rsidRDefault="004C0F2F" w:rsidP="0088394B">
            <w:pPr>
              <w:pStyle w:val="ListParagraph"/>
            </w:pPr>
            <w:r>
              <w:t>VS CODE</w:t>
            </w:r>
          </w:p>
          <w:p w14:paraId="46FB9E8B" w14:textId="45C6CC76" w:rsidR="004C0F2F" w:rsidRDefault="004C0F2F" w:rsidP="0088394B">
            <w:pPr>
              <w:pStyle w:val="ListParagraph"/>
            </w:pPr>
            <w:r>
              <w:t>CISCO PACKET TRACER</w:t>
            </w:r>
          </w:p>
          <w:p w14:paraId="2762092E" w14:textId="402492C1" w:rsidR="004C7F8B" w:rsidRDefault="004C7F8B" w:rsidP="004C7F8B"/>
          <w:p w14:paraId="5B0DE0A7" w14:textId="77777777" w:rsidR="0020792D" w:rsidRDefault="0020792D" w:rsidP="0020792D">
            <w:pPr>
              <w:spacing w:after="59" w:line="259" w:lineRule="auto"/>
              <w:ind w:left="170"/>
            </w:pPr>
            <w:r>
              <w:rPr>
                <w:rFonts w:ascii="Franklin Gothic" w:eastAsia="Franklin Gothic" w:hAnsi="Franklin Gothic" w:cs="Franklin Gothic"/>
                <w:color w:val="2C3B57"/>
                <w:sz w:val="28"/>
              </w:rPr>
              <w:lastRenderedPageBreak/>
              <w:t xml:space="preserve">AWARDS </w:t>
            </w:r>
          </w:p>
          <w:p w14:paraId="3E705F14" w14:textId="77777777" w:rsidR="0020792D" w:rsidRDefault="0020792D" w:rsidP="0020792D">
            <w:pPr>
              <w:pStyle w:val="ListParagraph"/>
            </w:pPr>
            <w:r>
              <w:t>DEBATE 1</w:t>
            </w:r>
            <w:r>
              <w:rPr>
                <w:vertAlign w:val="superscript"/>
              </w:rPr>
              <w:t>ST</w:t>
            </w:r>
            <w:r>
              <w:t xml:space="preserve"> RUNNER UP </w:t>
            </w:r>
          </w:p>
          <w:p w14:paraId="77FC5821" w14:textId="77777777" w:rsidR="0020792D" w:rsidRDefault="0020792D" w:rsidP="0020792D">
            <w:pPr>
              <w:pStyle w:val="ListParagraph"/>
            </w:pPr>
            <w:r>
              <w:t xml:space="preserve">LEADERSHIP AWARD </w:t>
            </w:r>
          </w:p>
          <w:p w14:paraId="2B06E342" w14:textId="26CDF056" w:rsidR="00AD6FA4" w:rsidRPr="00AD0DDD" w:rsidRDefault="0020792D" w:rsidP="0020792D">
            <w:pPr>
              <w:pStyle w:val="ListParagraph"/>
            </w:pPr>
            <w:r>
              <w:t>GOLDEN KEY</w:t>
            </w:r>
          </w:p>
        </w:tc>
      </w:tr>
      <w:tr w:rsidR="00AD6FA4" w14:paraId="22FF7F1B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A292DE2" w14:textId="77777777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4399432538A14402B1D923E65A302916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8D1E255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6E4CFAA" w14:textId="77777777" w:rsidR="00AD6FA4" w:rsidRDefault="00AD6FA4" w:rsidP="00DF1CB4"/>
        </w:tc>
      </w:tr>
      <w:tr w:rsidR="00AD6FA4" w14:paraId="6E2DAE14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8AFF8D8" w14:textId="77777777" w:rsidR="0020792D" w:rsidRDefault="0020792D" w:rsidP="0020792D">
            <w:pPr>
              <w:spacing w:line="259" w:lineRule="auto"/>
              <w:ind w:left="165" w:right="-7823"/>
            </w:pPr>
            <w:r>
              <w:rPr>
                <w:rFonts w:ascii="Arial" w:eastAsia="Arial" w:hAnsi="Arial" w:cs="Arial"/>
                <w:b/>
                <w:color w:val="2C3B57"/>
              </w:rPr>
              <w:t xml:space="preserve">July 2023- Nov 2023 </w:t>
            </w:r>
          </w:p>
          <w:p w14:paraId="41EA569A" w14:textId="77777777" w:rsidR="0020792D" w:rsidRDefault="0020792D" w:rsidP="0020792D">
            <w:pPr>
              <w:ind w:left="165" w:right="-288"/>
            </w:pPr>
            <w:r>
              <w:t xml:space="preserve">ITSP 112 Tutor - NWU </w:t>
            </w:r>
          </w:p>
          <w:p w14:paraId="56092D82" w14:textId="77777777" w:rsidR="0020792D" w:rsidRDefault="0020792D" w:rsidP="0020792D">
            <w:pPr>
              <w:spacing w:line="259" w:lineRule="auto"/>
              <w:ind w:left="170"/>
            </w:pPr>
            <w:r>
              <w:rPr>
                <w:rFonts w:ascii="Arial" w:eastAsia="Arial" w:hAnsi="Arial" w:cs="Arial"/>
                <w:b/>
                <w:color w:val="2C3B57"/>
              </w:rPr>
              <w:t xml:space="preserve"> </w:t>
            </w:r>
          </w:p>
          <w:p w14:paraId="3923ACB8" w14:textId="77777777" w:rsidR="0020792D" w:rsidRDefault="0020792D" w:rsidP="0020792D">
            <w:pPr>
              <w:spacing w:line="259" w:lineRule="auto"/>
              <w:ind w:left="165" w:right="-7823"/>
            </w:pPr>
            <w:r>
              <w:rPr>
                <w:rFonts w:ascii="Arial" w:eastAsia="Arial" w:hAnsi="Arial" w:cs="Arial"/>
                <w:b/>
                <w:color w:val="2C3B57"/>
              </w:rPr>
              <w:t xml:space="preserve">Feb 2025 – June 2025 </w:t>
            </w:r>
          </w:p>
          <w:p w14:paraId="28A5D62D" w14:textId="77777777" w:rsidR="0020792D" w:rsidRDefault="0020792D" w:rsidP="0020792D">
            <w:pPr>
              <w:ind w:left="165" w:right="-288"/>
            </w:pPr>
            <w:r>
              <w:t xml:space="preserve">Intro Excel Tutor - NWU </w:t>
            </w:r>
          </w:p>
          <w:p w14:paraId="7D165330" w14:textId="77777777" w:rsidR="0020792D" w:rsidRDefault="0020792D" w:rsidP="0020792D">
            <w:pPr>
              <w:spacing w:line="259" w:lineRule="auto"/>
              <w:ind w:left="170"/>
            </w:pPr>
            <w:r>
              <w:rPr>
                <w:rFonts w:ascii="Arial" w:eastAsia="Arial" w:hAnsi="Arial" w:cs="Arial"/>
                <w:b/>
                <w:color w:val="2C3B57"/>
              </w:rPr>
              <w:t xml:space="preserve">  </w:t>
            </w:r>
          </w:p>
          <w:p w14:paraId="5C824648" w14:textId="77777777" w:rsidR="0020792D" w:rsidRDefault="0020792D" w:rsidP="0020792D">
            <w:pPr>
              <w:spacing w:line="259" w:lineRule="auto"/>
              <w:ind w:left="165" w:right="-7823"/>
            </w:pPr>
            <w:r>
              <w:rPr>
                <w:rFonts w:ascii="Arial" w:eastAsia="Arial" w:hAnsi="Arial" w:cs="Arial"/>
                <w:b/>
                <w:color w:val="2C3B57"/>
              </w:rPr>
              <w:t xml:space="preserve">Aug 2021 – Feb 2022 </w:t>
            </w:r>
          </w:p>
          <w:p w14:paraId="0CCF1D17" w14:textId="77777777" w:rsidR="0020792D" w:rsidRDefault="0020792D" w:rsidP="0020792D">
            <w:pPr>
              <w:ind w:left="165" w:right="-288"/>
            </w:pPr>
            <w:r>
              <w:t xml:space="preserve">Teachers Assistant – West Rand School </w:t>
            </w:r>
          </w:p>
          <w:p w14:paraId="009BA22C" w14:textId="77777777" w:rsidR="0020792D" w:rsidRDefault="0020792D" w:rsidP="0020792D">
            <w:pPr>
              <w:ind w:left="165" w:right="-288"/>
            </w:pPr>
          </w:p>
          <w:p w14:paraId="6DA928E8" w14:textId="77777777" w:rsidR="0020792D" w:rsidRDefault="0020792D" w:rsidP="0020792D">
            <w:pPr>
              <w:spacing w:line="259" w:lineRule="auto"/>
              <w:ind w:left="165" w:right="-7823"/>
            </w:pPr>
            <w:r>
              <w:rPr>
                <w:rFonts w:ascii="Arial" w:eastAsia="Arial" w:hAnsi="Arial" w:cs="Arial"/>
                <w:b/>
                <w:color w:val="2C3B57"/>
              </w:rPr>
              <w:t>July 202</w:t>
            </w:r>
            <w:r>
              <w:rPr>
                <w:b/>
                <w:color w:val="2C3B57"/>
              </w:rPr>
              <w:t>5</w:t>
            </w:r>
            <w:r>
              <w:rPr>
                <w:rFonts w:ascii="Arial" w:eastAsia="Arial" w:hAnsi="Arial" w:cs="Arial"/>
                <w:b/>
                <w:color w:val="2C3B57"/>
              </w:rPr>
              <w:t>- Nov 202</w:t>
            </w:r>
            <w:r>
              <w:rPr>
                <w:b/>
                <w:color w:val="2C3B57"/>
              </w:rPr>
              <w:t>5</w:t>
            </w:r>
          </w:p>
          <w:p w14:paraId="0D932B98" w14:textId="77777777" w:rsidR="0020792D" w:rsidRDefault="0020792D" w:rsidP="0020792D">
            <w:pPr>
              <w:ind w:left="165" w:right="-288"/>
            </w:pPr>
            <w:r>
              <w:t xml:space="preserve">CMPG 221 Tutor (data structures) - NWU </w:t>
            </w:r>
          </w:p>
          <w:p w14:paraId="685E2197" w14:textId="77777777" w:rsidR="0020792D" w:rsidRDefault="0020792D" w:rsidP="0020792D">
            <w:pPr>
              <w:ind w:left="165" w:right="-288"/>
            </w:pPr>
          </w:p>
          <w:p w14:paraId="61FC2708" w14:textId="77777777" w:rsidR="0020792D" w:rsidRDefault="0020792D" w:rsidP="0020792D">
            <w:pPr>
              <w:spacing w:line="259" w:lineRule="auto"/>
              <w:ind w:left="165" w:right="-7823"/>
            </w:pPr>
            <w:r>
              <w:rPr>
                <w:rFonts w:ascii="Arial" w:eastAsia="Arial" w:hAnsi="Arial" w:cs="Arial"/>
                <w:b/>
                <w:color w:val="2C3B57"/>
              </w:rPr>
              <w:t>July 202</w:t>
            </w:r>
            <w:r>
              <w:rPr>
                <w:b/>
                <w:color w:val="2C3B57"/>
              </w:rPr>
              <w:t>5</w:t>
            </w:r>
            <w:r>
              <w:rPr>
                <w:rFonts w:ascii="Arial" w:eastAsia="Arial" w:hAnsi="Arial" w:cs="Arial"/>
                <w:b/>
                <w:color w:val="2C3B57"/>
              </w:rPr>
              <w:t>- Nov 202</w:t>
            </w:r>
            <w:r>
              <w:rPr>
                <w:b/>
                <w:color w:val="2C3B57"/>
              </w:rPr>
              <w:t>5</w:t>
            </w:r>
          </w:p>
          <w:p w14:paraId="21723C51" w14:textId="77777777" w:rsidR="0020792D" w:rsidRDefault="0020792D" w:rsidP="0020792D">
            <w:pPr>
              <w:ind w:left="165" w:right="-288"/>
            </w:pPr>
            <w:r>
              <w:t xml:space="preserve">CMPG 121 Tutor (C++) - NWU </w:t>
            </w:r>
          </w:p>
          <w:p w14:paraId="7B46230C" w14:textId="6E0C4B41" w:rsidR="00AD6FA4" w:rsidRPr="00560EA0" w:rsidRDefault="00AD6FA4" w:rsidP="0020792D">
            <w:pPr>
              <w:pStyle w:val="Text"/>
              <w:ind w:left="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CBB77B9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EECD17E" w14:textId="77777777" w:rsidR="00AD6FA4" w:rsidRDefault="00AD6FA4" w:rsidP="00DF1CB4"/>
        </w:tc>
      </w:tr>
      <w:tr w:rsidR="00AD6FA4" w14:paraId="5EB5F5B3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97C3744" w14:textId="77777777" w:rsidR="00AD6FA4" w:rsidRDefault="00000000" w:rsidP="00DF1CB4">
            <w:pPr>
              <w:pStyle w:val="Heading3"/>
            </w:pPr>
            <w:sdt>
              <w:sdtPr>
                <w:id w:val="-1530558845"/>
                <w:placeholder>
                  <w:docPart w:val="CE1E7ABB97FA4C3E9EC33146D88820B1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610B3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EF8ED56" w14:textId="77777777" w:rsidR="00AD6FA4" w:rsidRDefault="00AD6FA4" w:rsidP="00DF1CB4"/>
        </w:tc>
      </w:tr>
      <w:tr w:rsidR="00AD6FA4" w14:paraId="5179DEC3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480EF2F" w14:textId="531D51FC" w:rsidR="00AD6FA4" w:rsidRDefault="0020792D" w:rsidP="00DF1CB4">
            <w:pPr>
              <w:pStyle w:val="Text"/>
            </w:pPr>
            <w:r>
              <w:t>- International Collaboration:  worked as part of a cross</w:t>
            </w:r>
            <w:r w:rsidR="00CA3323">
              <w:t>-border</w:t>
            </w:r>
            <w:r>
              <w:t xml:space="preserve"> working group with students from international countries, collaborating to develop a solution for a business problem presented by an international company.</w:t>
            </w:r>
          </w:p>
          <w:p w14:paraId="2E5DE182" w14:textId="77777777" w:rsidR="0020792D" w:rsidRDefault="0020792D" w:rsidP="00DF1CB4">
            <w:pPr>
              <w:pStyle w:val="Text"/>
            </w:pPr>
          </w:p>
          <w:p w14:paraId="43C916EA" w14:textId="030FA143" w:rsidR="0020792D" w:rsidRDefault="0020792D" w:rsidP="0020792D">
            <w:pPr>
              <w:spacing w:after="3" w:line="287" w:lineRule="auto"/>
              <w:ind w:right="-288"/>
            </w:pPr>
            <w:r>
              <w:t xml:space="preserve">- AI discussion Panelist: Gained extensive perspective being part of the HELTASA panel discussion on the effects of Artificial Intelligence in Academia. </w:t>
            </w:r>
          </w:p>
          <w:p w14:paraId="538F4E86" w14:textId="77777777" w:rsidR="0020792D" w:rsidRDefault="0020792D" w:rsidP="00DF1CB4">
            <w:pPr>
              <w:pStyle w:val="Text"/>
            </w:pPr>
          </w:p>
          <w:p w14:paraId="059FBECE" w14:textId="07C6C4F1" w:rsidR="00CA3323" w:rsidRPr="00560EA0" w:rsidRDefault="00CA3323" w:rsidP="00CA3323">
            <w:pPr>
              <w:pStyle w:val="Text"/>
              <w:numPr>
                <w:ilvl w:val="0"/>
                <w:numId w:val="15"/>
              </w:numPr>
            </w:pPr>
            <w:r>
              <w:t>Numerous Group work and presentations which was all graded over 75%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C67921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C5C7179" w14:textId="77777777" w:rsidR="00AD6FA4" w:rsidRDefault="00AD6FA4" w:rsidP="00DF1CB4"/>
        </w:tc>
      </w:tr>
      <w:tr w:rsidR="00AD6FA4" w14:paraId="57879B3D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B63B455" w14:textId="77777777" w:rsidR="00AD6FA4" w:rsidRPr="00560EA0" w:rsidRDefault="00000000" w:rsidP="00DF1CB4">
            <w:pPr>
              <w:pStyle w:val="Heading3"/>
            </w:pPr>
            <w:sdt>
              <w:sdtPr>
                <w:id w:val="1845886759"/>
                <w:placeholder>
                  <w:docPart w:val="941D9B7F3FDC44198C546C2A16990842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B0A046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A5705D5" w14:textId="77777777" w:rsidR="00AD6FA4" w:rsidRDefault="00AD6FA4" w:rsidP="00DF1CB4"/>
        </w:tc>
      </w:tr>
      <w:tr w:rsidR="00AD6FA4" w14:paraId="3D06A995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B45B77F" w14:textId="408312EB" w:rsidR="00AD6FA4" w:rsidRDefault="0020792D" w:rsidP="0020792D">
            <w:pPr>
              <w:pStyle w:val="Text"/>
              <w:numPr>
                <w:ilvl w:val="0"/>
                <w:numId w:val="13"/>
              </w:numPr>
            </w:pPr>
            <w:r>
              <w:t>Faculty Subcommittee Chairperson (2021)</w:t>
            </w:r>
          </w:p>
          <w:p w14:paraId="7A0D8856" w14:textId="77777777" w:rsidR="0020792D" w:rsidRDefault="0020792D" w:rsidP="0020792D">
            <w:pPr>
              <w:pStyle w:val="Text"/>
              <w:numPr>
                <w:ilvl w:val="0"/>
                <w:numId w:val="13"/>
              </w:numPr>
            </w:pPr>
            <w:r>
              <w:t>Faculty Academic Officer (2021-2022)</w:t>
            </w:r>
          </w:p>
          <w:p w14:paraId="725D5752" w14:textId="77777777" w:rsidR="0020792D" w:rsidRDefault="0020792D" w:rsidP="0020792D">
            <w:pPr>
              <w:pStyle w:val="Text"/>
              <w:numPr>
                <w:ilvl w:val="0"/>
                <w:numId w:val="13"/>
              </w:numPr>
            </w:pPr>
            <w:r>
              <w:lastRenderedPageBreak/>
              <w:t>Geekulcha Recruitment Officer (2021-2023)</w:t>
            </w:r>
          </w:p>
          <w:p w14:paraId="2F7CD6B6" w14:textId="77777777" w:rsidR="0020792D" w:rsidRDefault="0020792D" w:rsidP="0020792D">
            <w:pPr>
              <w:pStyle w:val="Text"/>
              <w:numPr>
                <w:ilvl w:val="0"/>
                <w:numId w:val="13"/>
              </w:numPr>
            </w:pPr>
            <w:r>
              <w:t>UNICEF president (2023-2025)</w:t>
            </w:r>
          </w:p>
          <w:p w14:paraId="31668D85" w14:textId="6A11E5AE" w:rsidR="0020792D" w:rsidRPr="00560EA0" w:rsidRDefault="0020792D" w:rsidP="0020792D">
            <w:pPr>
              <w:pStyle w:val="Text"/>
              <w:ind w:left="530"/>
            </w:pPr>
            <w:r>
              <w:t>-Global Solutions Ambassador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64FE84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28ED825" w14:textId="77777777" w:rsidR="00AD6FA4" w:rsidRDefault="00AD6FA4" w:rsidP="00DF1CB4"/>
        </w:tc>
      </w:tr>
      <w:tr w:rsidR="00AD6FA4" w14:paraId="23E36E4F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3A47E11" w14:textId="77777777" w:rsidR="00AD6FA4" w:rsidRPr="00560EA0" w:rsidRDefault="00000000" w:rsidP="00DF1CB4">
            <w:pPr>
              <w:pStyle w:val="Heading3"/>
            </w:pPr>
            <w:sdt>
              <w:sdtPr>
                <w:id w:val="-394892997"/>
                <w:placeholder>
                  <w:docPart w:val="A8D8B75A40C14277AB14F5DEE0B211EB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88520D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64A1A65" w14:textId="77777777" w:rsidR="00AD6FA4" w:rsidRDefault="00AD6FA4" w:rsidP="00DF1CB4"/>
        </w:tc>
      </w:tr>
      <w:tr w:rsidR="00AD6FA4" w14:paraId="2F97BDA0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70B8977" w14:textId="77777777" w:rsidR="00AD6FA4" w:rsidRPr="00560EA0" w:rsidRDefault="00000000" w:rsidP="00DF1CB4">
            <w:pPr>
              <w:pStyle w:val="Text"/>
            </w:pPr>
            <w:sdt>
              <w:sdtPr>
                <w:id w:val="157199312"/>
                <w:placeholder>
                  <w:docPart w:val="3E0D987E2C5C411DA22BB179DD4F9E4B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0A57FF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82BB3A6" w14:textId="77777777" w:rsidR="00AD6FA4" w:rsidRDefault="00AD6FA4" w:rsidP="00DF1CB4"/>
        </w:tc>
      </w:tr>
      <w:tr w:rsidR="00AD6FA4" w14:paraId="52411310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6B526030" w14:textId="77777777" w:rsidR="00AD6FA4" w:rsidRDefault="00AD6FA4" w:rsidP="00DF1CB4"/>
        </w:tc>
      </w:tr>
    </w:tbl>
    <w:p w14:paraId="25852FF2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5A26B" w14:textId="77777777" w:rsidR="00E51251" w:rsidRDefault="00E51251" w:rsidP="00DF1CB4">
      <w:r>
        <w:separator/>
      </w:r>
    </w:p>
  </w:endnote>
  <w:endnote w:type="continuationSeparator" w:id="0">
    <w:p w14:paraId="6A8FE548" w14:textId="77777777" w:rsidR="00E51251" w:rsidRDefault="00E5125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6D28C" w14:textId="77777777" w:rsidR="00E51251" w:rsidRDefault="00E51251" w:rsidP="00DF1CB4">
      <w:r>
        <w:separator/>
      </w:r>
    </w:p>
  </w:footnote>
  <w:footnote w:type="continuationSeparator" w:id="0">
    <w:p w14:paraId="35FBDAAA" w14:textId="77777777" w:rsidR="00E51251" w:rsidRDefault="00E5125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A3221"/>
    <w:multiLevelType w:val="hybridMultilevel"/>
    <w:tmpl w:val="D42C329C"/>
    <w:lvl w:ilvl="0" w:tplc="99CEE26C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 w15:restartNumberingAfterBreak="0">
    <w:nsid w:val="1FF821B5"/>
    <w:multiLevelType w:val="hybridMultilevel"/>
    <w:tmpl w:val="9198E27C"/>
    <w:lvl w:ilvl="0" w:tplc="84AE7E16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69A7142"/>
    <w:multiLevelType w:val="hybridMultilevel"/>
    <w:tmpl w:val="8340A0B6"/>
    <w:lvl w:ilvl="0" w:tplc="0F34994E">
      <w:start w:val="1"/>
      <w:numFmt w:val="bullet"/>
      <w:lvlText w:val="•"/>
      <w:lvlJc w:val="left"/>
      <w:pPr>
        <w:ind w:left="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63300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04600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50371C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496CE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48AB2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200AC8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A1AE4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161EB0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AB4BF5"/>
    <w:multiLevelType w:val="hybridMultilevel"/>
    <w:tmpl w:val="70560408"/>
    <w:lvl w:ilvl="0" w:tplc="E8A0EF1A">
      <w:start w:val="1"/>
      <w:numFmt w:val="bullet"/>
      <w:lvlText w:val="•"/>
      <w:lvlJc w:val="left"/>
      <w:pPr>
        <w:ind w:left="51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0E9C0">
      <w:start w:val="1"/>
      <w:numFmt w:val="bullet"/>
      <w:lvlText w:val="o"/>
      <w:lvlJc w:val="left"/>
      <w:pPr>
        <w:ind w:left="1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60D0BA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45E7C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F86166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00305A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A2CD9E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EF9E4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4E296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4768837">
    <w:abstractNumId w:val="0"/>
  </w:num>
  <w:num w:numId="2" w16cid:durableId="1655064488">
    <w:abstractNumId w:val="1"/>
  </w:num>
  <w:num w:numId="3" w16cid:durableId="1582057670">
    <w:abstractNumId w:val="2"/>
  </w:num>
  <w:num w:numId="4" w16cid:durableId="1322780357">
    <w:abstractNumId w:val="3"/>
  </w:num>
  <w:num w:numId="5" w16cid:durableId="1803964044">
    <w:abstractNumId w:val="8"/>
  </w:num>
  <w:num w:numId="6" w16cid:durableId="1832479591">
    <w:abstractNumId w:val="4"/>
  </w:num>
  <w:num w:numId="7" w16cid:durableId="1940790471">
    <w:abstractNumId w:val="5"/>
  </w:num>
  <w:num w:numId="8" w16cid:durableId="2114938659">
    <w:abstractNumId w:val="6"/>
  </w:num>
  <w:num w:numId="9" w16cid:durableId="441413752">
    <w:abstractNumId w:val="7"/>
  </w:num>
  <w:num w:numId="10" w16cid:durableId="1407916685">
    <w:abstractNumId w:val="9"/>
  </w:num>
  <w:num w:numId="11" w16cid:durableId="18438169">
    <w:abstractNumId w:val="10"/>
  </w:num>
  <w:num w:numId="12" w16cid:durableId="1202787640">
    <w:abstractNumId w:val="13"/>
  </w:num>
  <w:num w:numId="13" w16cid:durableId="1137143546">
    <w:abstractNumId w:val="12"/>
  </w:num>
  <w:num w:numId="14" w16cid:durableId="183252713">
    <w:abstractNumId w:val="14"/>
  </w:num>
  <w:num w:numId="15" w16cid:durableId="694498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2D"/>
    <w:rsid w:val="000F59A4"/>
    <w:rsid w:val="00103AE8"/>
    <w:rsid w:val="001F71BC"/>
    <w:rsid w:val="0020792D"/>
    <w:rsid w:val="002704E7"/>
    <w:rsid w:val="002B1F68"/>
    <w:rsid w:val="002B73E2"/>
    <w:rsid w:val="002D3AB8"/>
    <w:rsid w:val="00301E65"/>
    <w:rsid w:val="00413477"/>
    <w:rsid w:val="004A586E"/>
    <w:rsid w:val="004C0F2F"/>
    <w:rsid w:val="004C7F8B"/>
    <w:rsid w:val="004E53B7"/>
    <w:rsid w:val="00560EA0"/>
    <w:rsid w:val="005C2F11"/>
    <w:rsid w:val="005E09DE"/>
    <w:rsid w:val="005F14FE"/>
    <w:rsid w:val="005F5561"/>
    <w:rsid w:val="00680892"/>
    <w:rsid w:val="006B489C"/>
    <w:rsid w:val="006C60E6"/>
    <w:rsid w:val="0077414B"/>
    <w:rsid w:val="00794096"/>
    <w:rsid w:val="0088394B"/>
    <w:rsid w:val="009835F5"/>
    <w:rsid w:val="00A520FA"/>
    <w:rsid w:val="00AB03FA"/>
    <w:rsid w:val="00AD0DDD"/>
    <w:rsid w:val="00AD6FA4"/>
    <w:rsid w:val="00CA3323"/>
    <w:rsid w:val="00D06709"/>
    <w:rsid w:val="00D74C88"/>
    <w:rsid w:val="00DF1CB4"/>
    <w:rsid w:val="00E104D3"/>
    <w:rsid w:val="00E14266"/>
    <w:rsid w:val="00E51251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61AE"/>
  <w15:chartTrackingRefBased/>
  <w15:docId w15:val="{C97D561A-2731-46E3-91C3-683E252D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88394B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27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794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cynthia-ngwari-99818925b?utm_source=share&amp;utm_campaign=share_via&amp;utm_content=profile&amp;utm_medium=android_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aycynthia.github.io/KCNgwari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ayCynthia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ngwarikc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wa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DF7044B67D4BF7BC65935E9FDF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845F6-797F-440A-A264-DD085EE2B3FB}"/>
      </w:docPartPr>
      <w:docPartBody>
        <w:p w:rsidR="006B238B" w:rsidRDefault="006B238B">
          <w:pPr>
            <w:pStyle w:val="40DF7044B67D4BF7BC65935E9FDFF829"/>
          </w:pPr>
          <w:r w:rsidRPr="005F5561">
            <w:t>Objective</w:t>
          </w:r>
        </w:p>
      </w:docPartBody>
    </w:docPart>
    <w:docPart>
      <w:docPartPr>
        <w:name w:val="527841D59C8A4022B92E0F1C84503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60644-C583-47EC-BCFC-1040C55C835D}"/>
      </w:docPartPr>
      <w:docPartBody>
        <w:p w:rsidR="006B238B" w:rsidRDefault="006B238B">
          <w:pPr>
            <w:pStyle w:val="527841D59C8A4022B92E0F1C84503E01"/>
          </w:pPr>
          <w:r w:rsidRPr="00AD0DDD">
            <w:t>Education</w:t>
          </w:r>
        </w:p>
      </w:docPartBody>
    </w:docPart>
    <w:docPart>
      <w:docPartPr>
        <w:name w:val="4399432538A14402B1D923E65A30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9D786-B9FA-41E1-8F2C-05B55D7BA962}"/>
      </w:docPartPr>
      <w:docPartBody>
        <w:p w:rsidR="006B238B" w:rsidRDefault="006B238B">
          <w:pPr>
            <w:pStyle w:val="4399432538A14402B1D923E65A302916"/>
          </w:pPr>
          <w:r w:rsidRPr="00560EA0">
            <w:t>Experience</w:t>
          </w:r>
        </w:p>
      </w:docPartBody>
    </w:docPart>
    <w:docPart>
      <w:docPartPr>
        <w:name w:val="CE1E7ABB97FA4C3E9EC33146D8882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44325-5E0D-47BC-99E3-2F80C5CE4956}"/>
      </w:docPartPr>
      <w:docPartBody>
        <w:p w:rsidR="006B238B" w:rsidRDefault="006B238B">
          <w:pPr>
            <w:pStyle w:val="CE1E7ABB97FA4C3E9EC33146D88820B1"/>
          </w:pPr>
          <w:r w:rsidRPr="00560EA0">
            <w:t>Communication</w:t>
          </w:r>
        </w:p>
      </w:docPartBody>
    </w:docPart>
    <w:docPart>
      <w:docPartPr>
        <w:name w:val="941D9B7F3FDC44198C546C2A16990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60540-DB10-473F-97D4-9B0EB015A8C2}"/>
      </w:docPartPr>
      <w:docPartBody>
        <w:p w:rsidR="006B238B" w:rsidRDefault="006B238B">
          <w:pPr>
            <w:pStyle w:val="941D9B7F3FDC44198C546C2A16990842"/>
          </w:pPr>
          <w:r w:rsidRPr="00560EA0">
            <w:t>Leadership</w:t>
          </w:r>
        </w:p>
      </w:docPartBody>
    </w:docPart>
    <w:docPart>
      <w:docPartPr>
        <w:name w:val="A8D8B75A40C14277AB14F5DEE0B21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B3F63-8417-42D7-9C8E-B84E96576EFB}"/>
      </w:docPartPr>
      <w:docPartBody>
        <w:p w:rsidR="006B238B" w:rsidRDefault="006B238B">
          <w:pPr>
            <w:pStyle w:val="A8D8B75A40C14277AB14F5DEE0B211EB"/>
          </w:pPr>
          <w:r w:rsidRPr="00560EA0">
            <w:t>References</w:t>
          </w:r>
        </w:p>
      </w:docPartBody>
    </w:docPart>
    <w:docPart>
      <w:docPartPr>
        <w:name w:val="3E0D987E2C5C411DA22BB179DD4F9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AA032-11D5-4F37-BCE7-E3F8A36E58AC}"/>
      </w:docPartPr>
      <w:docPartBody>
        <w:p w:rsidR="006B238B" w:rsidRDefault="006B238B">
          <w:pPr>
            <w:pStyle w:val="3E0D987E2C5C411DA22BB179DD4F9E4B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096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8B"/>
    <w:rsid w:val="005C2F11"/>
    <w:rsid w:val="005F14FE"/>
    <w:rsid w:val="006B238B"/>
    <w:rsid w:val="0077414B"/>
    <w:rsid w:val="00E319F8"/>
    <w:rsid w:val="00E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DF7044B67D4BF7BC65935E9FDFF829">
    <w:name w:val="40DF7044B67D4BF7BC65935E9FDFF829"/>
  </w:style>
  <w:style w:type="paragraph" w:customStyle="1" w:styleId="527841D59C8A4022B92E0F1C84503E01">
    <w:name w:val="527841D59C8A4022B92E0F1C84503E01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4399432538A14402B1D923E65A302916">
    <w:name w:val="4399432538A14402B1D923E65A302916"/>
  </w:style>
  <w:style w:type="paragraph" w:customStyle="1" w:styleId="CE1E7ABB97FA4C3E9EC33146D88820B1">
    <w:name w:val="CE1E7ABB97FA4C3E9EC33146D88820B1"/>
  </w:style>
  <w:style w:type="paragraph" w:customStyle="1" w:styleId="941D9B7F3FDC44198C546C2A16990842">
    <w:name w:val="941D9B7F3FDC44198C546C2A16990842"/>
  </w:style>
  <w:style w:type="paragraph" w:customStyle="1" w:styleId="A8D8B75A40C14277AB14F5DEE0B211EB">
    <w:name w:val="A8D8B75A40C14277AB14F5DEE0B211EB"/>
  </w:style>
  <w:style w:type="paragraph" w:customStyle="1" w:styleId="3E0D987E2C5C411DA22BB179DD4F9E4B">
    <w:name w:val="3E0D987E2C5C411DA22BB179DD4F9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1350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Cynthia Ngwari</cp:lastModifiedBy>
  <cp:revision>13</cp:revision>
  <dcterms:created xsi:type="dcterms:W3CDTF">2025-07-10T16:16:00Z</dcterms:created>
  <dcterms:modified xsi:type="dcterms:W3CDTF">2025-09-03T11:40:00Z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